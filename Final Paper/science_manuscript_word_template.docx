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714" w:rsidRPr="00DE5774" w:rsidRDefault="00D73714" w:rsidP="00D73714">
      <w:pPr>
        <w:jc w:val="center"/>
        <w:rPr>
          <w:b/>
          <w:sz w:val="32"/>
          <w:szCs w:val="32"/>
        </w:rPr>
      </w:pPr>
      <w:r w:rsidRPr="00155695">
        <w:rPr>
          <w:b/>
          <w:i/>
          <w:sz w:val="32"/>
          <w:szCs w:val="32"/>
        </w:rPr>
        <w:t>Science</w:t>
      </w:r>
      <w:r w:rsidRPr="00DE5774">
        <w:rPr>
          <w:b/>
          <w:sz w:val="32"/>
          <w:szCs w:val="32"/>
        </w:rPr>
        <w:t xml:space="preserve"> Manuscript Template</w:t>
      </w:r>
    </w:p>
    <w:p w:rsidR="00D73714" w:rsidRDefault="00D73714" w:rsidP="00D73714"/>
    <w:p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rsidR="00D73714" w:rsidRDefault="00D73714" w:rsidP="00D73714"/>
    <w:p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rsidR="00D73714" w:rsidRDefault="00D73714" w:rsidP="00D73714"/>
    <w:p w:rsidR="00D73714" w:rsidRDefault="00D73714" w:rsidP="00D73714">
      <w:r>
        <w:t xml:space="preserve">You can submit your paper at </w:t>
      </w:r>
      <w:hyperlink r:id="rId8" w:history="1">
        <w:r w:rsidR="003B0531" w:rsidRPr="001F6958">
          <w:rPr>
            <w:rStyle w:val="Hyperlink"/>
          </w:rPr>
          <w:t>https://cts.sciencemag.org</w:t>
        </w:r>
      </w:hyperlink>
    </w:p>
    <w:p w:rsidR="00D73714" w:rsidRPr="0064261D" w:rsidRDefault="00D73714" w:rsidP="00D73714">
      <w:r>
        <w:t xml:space="preserve">Additional instructions are available at </w:t>
      </w:r>
      <w:hyperlink r:id="rId9" w:history="1">
        <w:r w:rsidR="006A7883" w:rsidRPr="006A7883">
          <w:t xml:space="preserve"> </w:t>
        </w:r>
        <w:r w:rsidR="006A7883" w:rsidRPr="006A7883">
          <w:rPr>
            <w:rStyle w:val="Hyperlink"/>
          </w:rPr>
          <w:t>http://www.sciencemag</w:t>
        </w:r>
        <w:r w:rsidR="006A7883" w:rsidRPr="006A7883">
          <w:rPr>
            <w:rStyle w:val="Hyperlink"/>
          </w:rPr>
          <w:t>.</w:t>
        </w:r>
        <w:r w:rsidR="006A7883" w:rsidRPr="006A7883">
          <w:rPr>
            <w:rStyle w:val="Hyperlink"/>
          </w:rPr>
          <w:t>org/authors/science-information-authors</w:t>
        </w:r>
      </w:hyperlink>
      <w:r>
        <w:t xml:space="preserve"> </w:t>
      </w:r>
    </w:p>
    <w:p w:rsidR="00D73714" w:rsidRDefault="00D73714" w:rsidP="00D73714"/>
    <w:p w:rsidR="00D73714" w:rsidRDefault="00D73714" w:rsidP="00D73714">
      <w:r>
        <w:t xml:space="preserve">If you are using </w:t>
      </w:r>
      <w:proofErr w:type="spellStart"/>
      <w:proofErr w:type="gramStart"/>
      <w:r>
        <w:t>LaTeX</w:t>
      </w:r>
      <w:proofErr w:type="spellEnd"/>
      <w:r>
        <w:t xml:space="preserve"> ,</w:t>
      </w:r>
      <w:proofErr w:type="gramEnd"/>
      <w:r>
        <w:t xml:space="preserve"> please convert your paper into a Word </w:t>
      </w:r>
      <w:proofErr w:type="spellStart"/>
      <w:r w:rsidR="003B0531">
        <w:t>docx</w:t>
      </w:r>
      <w:proofErr w:type="spellEnd"/>
      <w:r>
        <w:t xml:space="preserve"> file if possible.  If this is not possible, please use our </w:t>
      </w:r>
      <w:proofErr w:type="spellStart"/>
      <w:r>
        <w:t>LaTeX</w:t>
      </w:r>
      <w:proofErr w:type="spellEnd"/>
      <w:r>
        <w:t xml:space="preserve"> template and upload a PDF version of your paper. Some conversion approaches are available here: </w:t>
      </w:r>
      <w:hyperlink r:id="rId10" w:history="1">
        <w:r w:rsidRPr="005E154E">
          <w:rPr>
            <w:rStyle w:val="Hyperlink"/>
          </w:rPr>
          <w:t>http://www.tug.org/utilities/texconv/textopc.html</w:t>
        </w:r>
      </w:hyperlink>
      <w:r>
        <w:t xml:space="preserve"> </w:t>
      </w:r>
    </w:p>
    <w:p w:rsidR="00D73714" w:rsidRDefault="00D73714" w:rsidP="00D73714"/>
    <w:p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rsidR="00D73714" w:rsidRDefault="00D73714" w:rsidP="00D73714"/>
    <w:p w:rsidR="00D73714" w:rsidRPr="0064261D" w:rsidRDefault="00D73714" w:rsidP="00D73714">
      <w:pPr>
        <w:rPr>
          <w:b/>
        </w:rPr>
      </w:pPr>
      <w:r w:rsidRPr="0064261D">
        <w:rPr>
          <w:b/>
        </w:rPr>
        <w:t>Title:</w:t>
      </w:r>
    </w:p>
    <w:p w:rsidR="00D73714" w:rsidRPr="00AA3F83" w:rsidRDefault="00D73714" w:rsidP="00D73714">
      <w:r w:rsidRPr="00550A13">
        <w:rPr>
          <w:b/>
        </w:rPr>
        <w:t>Authors:</w:t>
      </w:r>
    </w:p>
    <w:p w:rsidR="00D73714" w:rsidRPr="00AA3F83" w:rsidRDefault="00D73714" w:rsidP="00D73714">
      <w:r w:rsidRPr="00550A13">
        <w:rPr>
          <w:b/>
        </w:rPr>
        <w:t>Affiliations:</w:t>
      </w:r>
    </w:p>
    <w:p w:rsidR="00D73714" w:rsidRPr="00AA3F83" w:rsidRDefault="00D73714" w:rsidP="00D73714">
      <w:pPr>
        <w:tabs>
          <w:tab w:val="left" w:pos="5890"/>
        </w:tabs>
      </w:pPr>
      <w:r w:rsidRPr="00550A13">
        <w:rPr>
          <w:b/>
        </w:rPr>
        <w:t>One Sentence Summary:</w:t>
      </w:r>
      <w:r>
        <w:rPr>
          <w:b/>
        </w:rPr>
        <w:tab/>
      </w:r>
    </w:p>
    <w:p w:rsidR="00D73714" w:rsidRPr="00AA3F83" w:rsidRDefault="00D73714" w:rsidP="00D73714">
      <w:r w:rsidRPr="00550A13">
        <w:rPr>
          <w:b/>
        </w:rPr>
        <w:t>Abstract:</w:t>
      </w:r>
    </w:p>
    <w:p w:rsidR="00D73714" w:rsidRPr="00AA3F83" w:rsidRDefault="00D73714" w:rsidP="00D73714">
      <w:r w:rsidRPr="00550A13">
        <w:rPr>
          <w:b/>
        </w:rPr>
        <w:t>Main Text:</w:t>
      </w:r>
    </w:p>
    <w:p w:rsidR="00D73714" w:rsidRPr="00550A13" w:rsidRDefault="00D73714" w:rsidP="00D73714">
      <w:pPr>
        <w:rPr>
          <w:b/>
        </w:rPr>
      </w:pPr>
      <w:r w:rsidRPr="00550A13">
        <w:rPr>
          <w:b/>
        </w:rPr>
        <w:t>References and Notes</w:t>
      </w:r>
      <w:r w:rsidRPr="00550A13">
        <w:t xml:space="preserve"> (followed by a numbered list)</w:t>
      </w:r>
    </w:p>
    <w:p w:rsidR="00D73714" w:rsidRPr="00AA3F83" w:rsidRDefault="00D73714" w:rsidP="00D73714">
      <w:r w:rsidRPr="00550A13">
        <w:rPr>
          <w:b/>
        </w:rPr>
        <w:t>Acknowledgements:</w:t>
      </w:r>
    </w:p>
    <w:p w:rsidR="00D73714" w:rsidRPr="00550A13" w:rsidRDefault="00D73714" w:rsidP="00D73714">
      <w:proofErr w:type="gramStart"/>
      <w:r w:rsidRPr="00550A13">
        <w:rPr>
          <w:b/>
        </w:rPr>
        <w:t>Fig</w:t>
      </w:r>
      <w:r>
        <w:rPr>
          <w:b/>
        </w:rPr>
        <w:t>.</w:t>
      </w:r>
      <w:proofErr w:type="gramEnd"/>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rsidR="00D73714" w:rsidRDefault="00D73714" w:rsidP="00D73714"/>
    <w:p w:rsidR="00D73714" w:rsidRDefault="00D73714" w:rsidP="00D73714">
      <w:r>
        <w:t>Several of these headings are optional, for example, not all papers will include a one-sentence summary, figures or tables, or supplementary material.</w:t>
      </w:r>
    </w:p>
    <w:p w:rsidR="00D73714" w:rsidRDefault="00D73714" w:rsidP="00D73714"/>
    <w:p w:rsidR="00D73714" w:rsidRDefault="00D73714" w:rsidP="00D73714">
      <w:r>
        <w:t>Please use the .</w:t>
      </w:r>
      <w:proofErr w:type="spellStart"/>
      <w:r>
        <w:t>docx</w:t>
      </w:r>
      <w:proofErr w:type="spellEnd"/>
      <w:r>
        <w:t xml:space="preserve"> format (all version after Word 2007).</w:t>
      </w:r>
    </w:p>
    <w:p w:rsidR="00D73714" w:rsidRDefault="00D73714" w:rsidP="00D73714"/>
    <w:p w:rsidR="00D73714" w:rsidRDefault="00D73714" w:rsidP="00D73714">
      <w:r>
        <w:t>More specific formatting instructions are provided in the actual template, which follows.</w:t>
      </w:r>
    </w:p>
    <w:p w:rsidR="00D73714" w:rsidRDefault="00D73714" w:rsidP="00D73714"/>
    <w:p w:rsidR="00D73714" w:rsidRDefault="00D73714">
      <w:r>
        <w:br w:type="page"/>
      </w:r>
    </w:p>
    <w:p w:rsidR="00D73714" w:rsidRDefault="00D73714" w:rsidP="00D73714">
      <w:pPr>
        <w:pStyle w:val="Head"/>
      </w:pPr>
      <w:r>
        <w:lastRenderedPageBreak/>
        <w:t xml:space="preserve">Title:  How to Format a Science Paper (replace with your real title) </w:t>
      </w:r>
    </w:p>
    <w:p w:rsidR="00D73714" w:rsidRDefault="00D73714" w:rsidP="00D73714">
      <w:pPr>
        <w:pStyle w:val="Authors"/>
        <w:rPr>
          <w:vertAlign w:val="superscript"/>
        </w:rPr>
      </w:pPr>
      <w:r w:rsidRPr="00987EE5">
        <w:rPr>
          <w:b/>
        </w:rPr>
        <w:t>Authors:</w:t>
      </w:r>
      <w:r>
        <w:t xml:space="preserve">  The author list should be one single paragraph (no breaks). Authors should be listed by first name or initial followed by last name and separated by commas. Use superscript numbers to link affiliations, and symbols *†‡ for author notes.  For example, X. Jones</w:t>
      </w:r>
      <w:r w:rsidRPr="00A85A74">
        <w:rPr>
          <w:vertAlign w:val="superscript"/>
        </w:rPr>
        <w:t>1</w:t>
      </w:r>
      <w:r>
        <w:t>*, P. Smith</w:t>
      </w:r>
      <w:r w:rsidRPr="00A85A74">
        <w:rPr>
          <w:vertAlign w:val="superscript"/>
        </w:rPr>
        <w:t>1</w:t>
      </w:r>
      <w:proofErr w:type="gramStart"/>
      <w:r w:rsidRPr="00A85A74">
        <w:rPr>
          <w:vertAlign w:val="superscript"/>
        </w:rPr>
        <w:t>,2</w:t>
      </w:r>
      <w:proofErr w:type="gramEnd"/>
    </w:p>
    <w:p w:rsidR="00D73714" w:rsidRPr="008E391A" w:rsidRDefault="00D73714" w:rsidP="00D73714">
      <w:pPr>
        <w:pStyle w:val="Paragraph"/>
        <w:ind w:firstLine="0"/>
        <w:rPr>
          <w:b/>
        </w:rPr>
      </w:pPr>
      <w:r w:rsidRPr="008E391A">
        <w:rPr>
          <w:b/>
        </w:rPr>
        <w:t>Affiliations:</w:t>
      </w:r>
    </w:p>
    <w:p w:rsidR="00D73714" w:rsidRDefault="00D73714" w:rsidP="00D73714">
      <w:pPr>
        <w:pStyle w:val="Paragraph"/>
        <w:ind w:firstLine="0"/>
      </w:pPr>
      <w:r w:rsidRPr="00B43FDE">
        <w:rPr>
          <w:vertAlign w:val="superscript"/>
        </w:rPr>
        <w:t>1</w:t>
      </w:r>
      <w:r>
        <w:t>Affiliations should be preceded by superscript numbers corresponding to the author list, and each affiliation should end with a period.</w:t>
      </w:r>
    </w:p>
    <w:p w:rsidR="00D73714" w:rsidRDefault="00D73714" w:rsidP="00D73714">
      <w:pPr>
        <w:pStyle w:val="Paragraph"/>
        <w:ind w:firstLine="0"/>
      </w:pPr>
      <w:r w:rsidRPr="00B43FDE">
        <w:rPr>
          <w:vertAlign w:val="superscript"/>
        </w:rPr>
        <w:t>2</w:t>
      </w:r>
      <w:r>
        <w:t>Each affiliation should be a separate paragraph.</w:t>
      </w:r>
    </w:p>
    <w:p w:rsidR="00D73714" w:rsidRDefault="00D73714" w:rsidP="00D73714">
      <w:pPr>
        <w:pStyle w:val="Paragraph"/>
        <w:ind w:firstLine="0"/>
      </w:pPr>
      <w:r>
        <w:rPr>
          <w:vertAlign w:val="superscript"/>
        </w:rPr>
        <w:t>3</w:t>
      </w:r>
      <w:r>
        <w:t>You can include group authors, but please include a list of the actual authors in the Supplementary Materials.</w:t>
      </w:r>
    </w:p>
    <w:p w:rsidR="00D73714" w:rsidRDefault="00D73714" w:rsidP="00D73714">
      <w:pPr>
        <w:pStyle w:val="Paragraph"/>
        <w:ind w:firstLine="0"/>
      </w:pPr>
      <w:r>
        <w:t>*Correspondence to:  include the email addresses of the corresponding author(s).  Please use the asterisk (*) symbol for the corresponding author information.</w:t>
      </w:r>
    </w:p>
    <w:p w:rsidR="00D73714" w:rsidRDefault="00D73714" w:rsidP="00D73714">
      <w:pPr>
        <w:pStyle w:val="Paragraph"/>
        <w:ind w:firstLine="0"/>
      </w:pPr>
      <w:r>
        <w:t>†Additional author notes should be indicated with symbols (for example, for current addresses).</w:t>
      </w:r>
    </w:p>
    <w:p w:rsidR="00D73714" w:rsidRDefault="00D73714" w:rsidP="00D73714">
      <w:pPr>
        <w:pStyle w:val="AbstractSummary"/>
      </w:pPr>
      <w:r w:rsidRPr="00987EE5">
        <w:rPr>
          <w:b/>
        </w:rPr>
        <w:t>Abstract</w:t>
      </w:r>
      <w:r>
        <w:t>: The abstract should be about 100-150 words, and organized in this structure: An opening sentence that sets the question that you address and is comprehensible to the general reader, background content specific to this study, results, and a concluding sentence.  It should be one paragraph only.</w:t>
      </w:r>
    </w:p>
    <w:p w:rsidR="00D73714" w:rsidRPr="00384200" w:rsidRDefault="00D73714" w:rsidP="00D73714">
      <w:pPr>
        <w:pStyle w:val="Teaser"/>
        <w:rPr>
          <w:b/>
        </w:rPr>
      </w:pPr>
      <w:r w:rsidRPr="00D47899">
        <w:rPr>
          <w:b/>
        </w:rPr>
        <w:t>One Sentence Summary:</w:t>
      </w:r>
      <w:r>
        <w:rPr>
          <w:b/>
        </w:rPr>
        <w:t xml:space="preserve"> </w:t>
      </w:r>
      <w:r>
        <w:t>A brief summary of the main result of your paper, without excessive jargon and less than 150 characters.</w:t>
      </w:r>
    </w:p>
    <w:p w:rsidR="00D73714" w:rsidRPr="00384200" w:rsidRDefault="00D73714" w:rsidP="00D73714">
      <w:pPr>
        <w:pStyle w:val="Paragraph"/>
        <w:ind w:firstLine="0"/>
      </w:pPr>
      <w:r w:rsidRPr="00B13B3D">
        <w:rPr>
          <w:b/>
        </w:rPr>
        <w:t xml:space="preserve">Main Text: </w:t>
      </w:r>
      <w:r>
        <w:t xml:space="preserve">In general, this should include a brief (1-2 </w:t>
      </w:r>
      <w:proofErr w:type="gramStart"/>
      <w:r>
        <w:t>paragraph</w:t>
      </w:r>
      <w:proofErr w:type="gramEnd"/>
      <w:r>
        <w:t>)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rsidR="00D73714" w:rsidRDefault="00D73714" w:rsidP="00D73714">
      <w:pPr>
        <w:pStyle w:val="Paragraph"/>
        <w:ind w:firstLine="0"/>
      </w:pPr>
      <w:proofErr w:type="gramStart"/>
      <w:r w:rsidRPr="00616CA0">
        <w:rPr>
          <w:b/>
        </w:rPr>
        <w:t>Subheads</w:t>
      </w:r>
      <w:r>
        <w:t>.</w:t>
      </w:r>
      <w:proofErr w:type="gramEnd"/>
      <w:r>
        <w:t xml:space="preserve"> </w:t>
      </w:r>
      <w:r w:rsidRPr="00631AC2">
        <w:t>These</w:t>
      </w:r>
      <w:r>
        <w:t xml:space="preserve"> </w:t>
      </w:r>
      <w:r w:rsidRPr="00631AC2">
        <w:t>can be included in Research Articles</w:t>
      </w:r>
      <w:r>
        <w:t xml:space="preserve"> or Reviews and should be brief.</w:t>
      </w:r>
    </w:p>
    <w:p w:rsidR="00D73714" w:rsidRDefault="00D73714" w:rsidP="00D73714">
      <w:pPr>
        <w:pStyle w:val="Paragraph"/>
      </w:pPr>
      <w:r>
        <w:t>References should be cited in parentheses with an italic number (</w:t>
      </w:r>
      <w:r w:rsidRPr="007443BB">
        <w:rPr>
          <w:i/>
        </w:rPr>
        <w:t>1</w:t>
      </w:r>
      <w:r>
        <w:t>).  Multiple reference citations are separated by commas (2, 3) or if a series, dashes (4-6).  References are cited in order by where they first are called out, through the text, then the notes, captions, then through the supplementary material.</w:t>
      </w:r>
    </w:p>
    <w:p w:rsidR="00D73714" w:rsidRDefault="00D73714" w:rsidP="00D73714">
      <w:pPr>
        <w:pStyle w:val="Paragraph"/>
      </w:pPr>
      <w:r>
        <w:t xml:space="preserve">Equations can be included.  We do not recommend using the native Word 2007, 2008, 2010 or 2011 equation editor.  This can in some cases produce less reliable MathML, the online markup language we use, which may result in display errors.  Instead, use the legacy equation editor in word (Insert menu; select insert object; select word equation) or use </w:t>
      </w:r>
      <w:proofErr w:type="spellStart"/>
      <w:r>
        <w:t>Mathtype</w:t>
      </w:r>
      <w:proofErr w:type="spellEnd"/>
      <w:r>
        <w:t xml:space="preserve"> (recommended).  If you enter equations in simple </w:t>
      </w:r>
      <w:proofErr w:type="spellStart"/>
      <w:r>
        <w:t>LaTeX</w:t>
      </w:r>
      <w:proofErr w:type="spellEnd"/>
      <w:r>
        <w:t xml:space="preserve">, check that they will convert accurately (Word 2007 and higher can convert simple </w:t>
      </w:r>
      <w:proofErr w:type="spellStart"/>
      <w:r>
        <w:t>LaTeX</w:t>
      </w:r>
      <w:proofErr w:type="spellEnd"/>
      <w:r>
        <w:t xml:space="preserve"> equations).</w:t>
      </w:r>
    </w:p>
    <w:p w:rsidR="00D73714" w:rsidRDefault="00D73714" w:rsidP="00D73714">
      <w:pPr>
        <w:pStyle w:val="Refhead"/>
      </w:pPr>
      <w:r>
        <w:t>References and Notes:</w:t>
      </w:r>
    </w:p>
    <w:p w:rsidR="00D73714" w:rsidRDefault="00D73714" w:rsidP="00D73714">
      <w:pPr>
        <w:pStyle w:val="Referencesandnotes"/>
        <w:numPr>
          <w:ilvl w:val="0"/>
          <w:numId w:val="1"/>
        </w:numPr>
      </w:pPr>
      <w:r>
        <w:t>There is only one reference list</w:t>
      </w:r>
      <w:r w:rsidRPr="007443BB">
        <w:t xml:space="preserve"> </w:t>
      </w:r>
      <w:r>
        <w:t xml:space="preserve">spanning the text, figure captions and supplementary materials. Do not include a second reference list in the supplementary materials section.  </w:t>
      </w:r>
      <w:proofErr w:type="gramStart"/>
      <w:r>
        <w:lastRenderedPageBreak/>
        <w:t>Reference only cited in the supplementary materials section are</w:t>
      </w:r>
      <w:proofErr w:type="gramEnd"/>
      <w:r>
        <w:t xml:space="preserve"> not counted toward length guidelines.</w:t>
      </w:r>
    </w:p>
    <w:p w:rsidR="006A7883" w:rsidRDefault="00D73714" w:rsidP="006A7883">
      <w:pPr>
        <w:pStyle w:val="Referencesandnotes"/>
        <w:numPr>
          <w:ilvl w:val="0"/>
          <w:numId w:val="1"/>
        </w:numPr>
      </w:pPr>
      <w:r>
        <w:t xml:space="preserve">Each reference should be on a separate line ending in a period.  For a style guide, see </w:t>
      </w:r>
      <w:hyperlink r:id="rId11" w:history="1">
        <w:r w:rsidR="006A7883" w:rsidRPr="006A7883">
          <w:rPr>
            <w:rStyle w:val="Hyperlink"/>
          </w:rPr>
          <w:t>http://www.sciencemag.org/authors/instructions-preparing-initial-manuscript</w:t>
        </w:r>
      </w:hyperlink>
      <w:r w:rsidR="006A7883">
        <w:t xml:space="preserve"> </w:t>
      </w:r>
    </w:p>
    <w:p w:rsidR="00D73714" w:rsidRDefault="00D73714" w:rsidP="00D73714">
      <w:pPr>
        <w:pStyle w:val="Referencesandnotes"/>
        <w:numPr>
          <w:ilvl w:val="0"/>
          <w:numId w:val="1"/>
        </w:numPr>
      </w:pPr>
      <w:r>
        <w:t>You can include titles in references and full page ranges.  Titles are not counted toward length guidelines</w:t>
      </w:r>
    </w:p>
    <w:p w:rsidR="00D73714" w:rsidRDefault="00D73714" w:rsidP="00D73714">
      <w:pPr>
        <w:pStyle w:val="Referencesandnotes"/>
        <w:numPr>
          <w:ilvl w:val="0"/>
          <w:numId w:val="1"/>
        </w:numPr>
      </w:pPr>
      <w:r>
        <w:t>Please include the above heading “References and Notes:”</w:t>
      </w:r>
    </w:p>
    <w:p w:rsidR="00D73714" w:rsidRDefault="00D73714" w:rsidP="00D73714">
      <w:pPr>
        <w:pStyle w:val="Referencesandnotes"/>
        <w:numPr>
          <w:ilvl w:val="0"/>
          <w:numId w:val="1"/>
        </w:numPr>
      </w:pPr>
      <w:r>
        <w:t>You can use a numbered list in Word.</w:t>
      </w:r>
    </w:p>
    <w:p w:rsidR="00D73714" w:rsidRDefault="006A7883" w:rsidP="00D73714">
      <w:pPr>
        <w:pStyle w:val="Referencesandnotes"/>
        <w:numPr>
          <w:ilvl w:val="0"/>
          <w:numId w:val="1"/>
        </w:numPr>
      </w:pPr>
      <w:r>
        <w:t>Each reference</w:t>
      </w:r>
      <w:r w:rsidR="00D73714">
        <w:t xml:space="preserve"> should have a separate number.</w:t>
      </w:r>
    </w:p>
    <w:p w:rsidR="00D73714" w:rsidRPr="00616CA0" w:rsidRDefault="00D73714" w:rsidP="00D73714">
      <w:pPr>
        <w:pStyle w:val="Referencesandnotes"/>
        <w:numPr>
          <w:ilvl w:val="0"/>
          <w:numId w:val="1"/>
        </w:numPr>
      </w:pPr>
      <w:r>
        <w:t>Please do not mix in references with explanatory notes.</w:t>
      </w:r>
    </w:p>
    <w:p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rsidR="00D73714" w:rsidRDefault="00D73714" w:rsidP="00D73714">
      <w:pPr>
        <w:pStyle w:val="Acknowledgement"/>
      </w:pPr>
      <w:r>
        <w:t>The acknowledgements can be multiple paragraphs.  Acknowledgments follow the references and notes but are not numbered.</w:t>
      </w:r>
    </w:p>
    <w:p w:rsidR="00D73714" w:rsidRDefault="00D73714" w:rsidP="00D73714">
      <w:pPr>
        <w:pStyle w:val="Legend"/>
      </w:pPr>
      <w:proofErr w:type="gramStart"/>
      <w:r w:rsidRPr="007443BB">
        <w:rPr>
          <w:b/>
        </w:rPr>
        <w:t>Fig. 1</w:t>
      </w:r>
      <w:r>
        <w:t>.</w:t>
      </w:r>
      <w:proofErr w:type="gramEnd"/>
      <w:r>
        <w:t xml:space="preserve"> The figure caption should begin with an overall descriptive statement of the figure followed by additional text. They should be immediately after each figure.  Figure parts are indicated with capital letters (</w:t>
      </w:r>
      <w:r w:rsidRPr="007443BB">
        <w:rPr>
          <w:b/>
        </w:rPr>
        <w:t>A</w:t>
      </w:r>
      <w:r>
        <w:t xml:space="preserve">).  If you prefer, you can place both the actual figures and captions logically through the text near where they are cited rather than at the end of the file (but not both).   If a paragraph in the main text begins with the name of a figure, write out “Figure” in full (e.g., &lt;para&gt;“Figure 1 </w:t>
      </w:r>
      <w:proofErr w:type="gramStart"/>
      <w:r>
        <w:t>shows</w:t>
      </w:r>
      <w:proofErr w:type="gramEnd"/>
      <w:r>
        <w:t>….”)</w:t>
      </w:r>
    </w:p>
    <w:p w:rsidR="00D73714" w:rsidRPr="00AB0DF1" w:rsidRDefault="00D73714" w:rsidP="00D73714">
      <w:pPr>
        <w:pStyle w:val="Legend"/>
      </w:pPr>
      <w:proofErr w:type="gramStart"/>
      <w:r>
        <w:rPr>
          <w:b/>
        </w:rPr>
        <w:t>Fig. 2.</w:t>
      </w:r>
      <w:proofErr w:type="gramEnd"/>
      <w:r>
        <w:t xml:space="preserve"> You can place graphics above each equation as part of this file.</w:t>
      </w:r>
    </w:p>
    <w:p w:rsidR="00D73714" w:rsidRPr="007443BB" w:rsidRDefault="00D73714" w:rsidP="00D73714">
      <w:pPr>
        <w:pStyle w:val="Legend"/>
      </w:pPr>
      <w:proofErr w:type="gramStart"/>
      <w:r w:rsidRPr="007443BB">
        <w:rPr>
          <w:b/>
        </w:rPr>
        <w:t>Table 1.</w:t>
      </w:r>
      <w:proofErr w:type="gramEnd"/>
      <w:r>
        <w:t xml:space="preserve"> Start this caption with a short description of your table. </w:t>
      </w:r>
      <w:proofErr w:type="gramStart"/>
      <w:r>
        <w:t>Format tables using the Word Table commands and structures.</w:t>
      </w:r>
      <w:proofErr w:type="gramEnd"/>
      <w:r>
        <w:t xml:space="preserve">  Do not create tables using spaces or tabs characters.</w:t>
      </w:r>
    </w:p>
    <w:p w:rsidR="00D73714" w:rsidRDefault="00D73714" w:rsidP="00D73714">
      <w:pPr>
        <w:pStyle w:val="SOMHead"/>
      </w:pPr>
      <w:r>
        <w:t>Supplementary Materials:</w:t>
      </w:r>
    </w:p>
    <w:p w:rsidR="00D73714" w:rsidRDefault="00D73714" w:rsidP="00D73714">
      <w:pPr>
        <w:pStyle w:val="SOMContent"/>
      </w:pPr>
      <w:r>
        <w:t>Materials and Methods</w:t>
      </w:r>
    </w:p>
    <w:p w:rsidR="00D73714" w:rsidRDefault="00D73714" w:rsidP="00D73714">
      <w:pPr>
        <w:pStyle w:val="SOMContent"/>
      </w:pPr>
      <w:r>
        <w:t>Figures S1-S#</w:t>
      </w:r>
    </w:p>
    <w:p w:rsidR="00D73714" w:rsidRDefault="00D73714" w:rsidP="00D73714">
      <w:pPr>
        <w:pStyle w:val="SOMContent"/>
      </w:pPr>
      <w:r>
        <w:t>Tables S1-S#</w:t>
      </w:r>
    </w:p>
    <w:p w:rsidR="00D73714" w:rsidRDefault="00D73714" w:rsidP="00D73714">
      <w:pPr>
        <w:pStyle w:val="SOMContent"/>
      </w:pPr>
      <w:r>
        <w:t>Movies S1-S#</w:t>
      </w:r>
    </w:p>
    <w:p w:rsidR="00D73714" w:rsidRDefault="00D73714" w:rsidP="00D73714">
      <w:pPr>
        <w:pStyle w:val="SOMContent"/>
      </w:pPr>
      <w:r>
        <w:t>Audio Files S1-S#</w:t>
      </w:r>
    </w:p>
    <w:p w:rsidR="00D73714" w:rsidRDefault="00D73714" w:rsidP="00D73714">
      <w:pPr>
        <w:pStyle w:val="SOMContent"/>
      </w:pPr>
      <w:r>
        <w:t>External Databases S1-S#</w:t>
      </w:r>
    </w:p>
    <w:p w:rsidR="00D73714" w:rsidRDefault="00D73714" w:rsidP="00D73714">
      <w:pPr>
        <w:pStyle w:val="SOMContent"/>
      </w:pPr>
      <w:r>
        <w:t>References (</w:t>
      </w:r>
      <w:r>
        <w:rPr>
          <w:i/>
        </w:rPr>
        <w:t>##</w:t>
      </w:r>
      <w:r w:rsidRPr="00A644A5">
        <w:rPr>
          <w:i/>
        </w:rPr>
        <w:t>-</w:t>
      </w:r>
      <w:r>
        <w:rPr>
          <w:i/>
        </w:rPr>
        <w:t>##</w:t>
      </w:r>
      <w:r>
        <w:t>)</w:t>
      </w:r>
    </w:p>
    <w:p w:rsidR="00D73714" w:rsidRDefault="00D73714" w:rsidP="00D73714">
      <w:pPr>
        <w:pStyle w:val="Paragraph"/>
      </w:pPr>
    </w:p>
    <w:p w:rsidR="00D73714" w:rsidRDefault="00D73714" w:rsidP="00D73714">
      <w:pPr>
        <w:pStyle w:val="AppendixHead"/>
      </w:pPr>
      <w:r>
        <w:lastRenderedPageBreak/>
        <w:t>Supplementary Materials:</w:t>
      </w:r>
    </w:p>
    <w:p w:rsidR="00D73714" w:rsidRPr="00616CA0" w:rsidRDefault="00D73714" w:rsidP="00D73714">
      <w:pPr>
        <w:pStyle w:val="Paragraph"/>
        <w:ind w:firstLine="0"/>
      </w:pPr>
      <w:r>
        <w:t>This section includes the actual text of the Supplementary Materials, which</w:t>
      </w:r>
      <w:r w:rsidRPr="00F6692E">
        <w:t xml:space="preserve"> can include any or all of the </w:t>
      </w:r>
      <w:r>
        <w:t>preceding items, and figure captions and tables that can easily be incorporated into one supplementary material file.  Please edit the list above as appropriate and include it at the end of your main paper.  If there are additional files that cannot be easily accommodates (e.g., movies or large tables), please include captions here.</w:t>
      </w:r>
    </w:p>
    <w:p w:rsidR="00D73714" w:rsidRDefault="00D73714" w:rsidP="00D73714">
      <w:pPr>
        <w:pStyle w:val="Paragraph"/>
      </w:pPr>
      <w:r w:rsidRPr="00616CA0">
        <w:rPr>
          <w:b/>
        </w:rPr>
        <w:t xml:space="preserve">Materials and Methods: </w:t>
      </w:r>
      <w:r w:rsidRPr="00616CA0">
        <w:t>Can include the Materials and Methods here. Additional references should be cited here and included in the main reference list.</w:t>
      </w:r>
    </w:p>
    <w:p w:rsidR="00D73714" w:rsidRDefault="00D73714" w:rsidP="00D73714">
      <w:pPr>
        <w:pStyle w:val="Paragraph"/>
      </w:pPr>
      <w:r w:rsidRPr="00616CA0">
        <w:rPr>
          <w:b/>
        </w:rPr>
        <w:t>Any Additional Author notes:</w:t>
      </w:r>
      <w:r w:rsidRPr="00616CA0">
        <w:t xml:space="preserve"> Fo</w:t>
      </w:r>
      <w:r>
        <w:t>r example, author contributions or a list of group authors.</w:t>
      </w:r>
    </w:p>
    <w:p w:rsidR="00D73714" w:rsidRDefault="00D73714"/>
    <w:sectPr w:rsidR="00D73714" w:rsidSect="00D7371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645" w:rsidRDefault="006A2645" w:rsidP="00D73714">
      <w:r>
        <w:separator/>
      </w:r>
    </w:p>
  </w:endnote>
  <w:endnote w:type="continuationSeparator" w:id="0">
    <w:p w:rsidR="006A2645" w:rsidRDefault="006A2645"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D99" w:rsidRDefault="00EE1D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D99" w:rsidRDefault="00EE1D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D99" w:rsidRDefault="00EE1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645" w:rsidRDefault="006A2645" w:rsidP="00D73714">
      <w:r>
        <w:separator/>
      </w:r>
    </w:p>
  </w:footnote>
  <w:footnote w:type="continuationSeparator" w:id="0">
    <w:p w:rsidR="006A2645" w:rsidRDefault="006A2645" w:rsidP="00D73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D99" w:rsidRDefault="00EE1D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D99" w:rsidRDefault="00EE1D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714" w:rsidRPr="00204015" w:rsidRDefault="0015549E" w:rsidP="00D73714">
    <w:pPr>
      <w:pStyle w:val="Header"/>
    </w:pPr>
    <w:r>
      <w:rPr>
        <w:noProof/>
      </w:rPr>
      <w:drawing>
        <wp:anchor distT="0" distB="0" distL="114300" distR="114300" simplePos="0" relativeHeight="251657728" behindDoc="0" locked="0" layoutInCell="1" allowOverlap="1">
          <wp:simplePos x="0" y="0"/>
          <wp:positionH relativeFrom="column">
            <wp:posOffset>38100</wp:posOffset>
          </wp:positionH>
          <wp:positionV relativeFrom="paragraph">
            <wp:posOffset>-83185</wp:posOffset>
          </wp:positionV>
          <wp:extent cx="682625" cy="368300"/>
          <wp:effectExtent l="0" t="0" r="3175" b="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pic:spPr>
              </pic:pic>
            </a:graphicData>
          </a:graphic>
          <wp14:sizeRelH relativeFrom="page">
            <wp14:pctWidth>0</wp14:pctWidth>
          </wp14:sizeRelH>
          <wp14:sizeRelV relativeFrom="page">
            <wp14:pctHeight>0</wp14:pctHeight>
          </wp14:sizeRelV>
        </wp:anchor>
      </w:drawing>
    </w:r>
    <w:r w:rsidR="00D73714">
      <w:tab/>
    </w:r>
    <w:r w:rsidR="00D73714" w:rsidRPr="00204015">
      <w:t>Submitted Manuscript:  Confidential</w:t>
    </w:r>
    <w:r w:rsidR="00D73714">
      <w:tab/>
    </w:r>
  </w:p>
  <w:p w:rsidR="00D73714" w:rsidRDefault="00D73714" w:rsidP="00D73714">
    <w:pPr>
      <w:pStyle w:val="Heade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562CC"/>
    <w:rsid w:val="0015549E"/>
    <w:rsid w:val="003B0531"/>
    <w:rsid w:val="0064261D"/>
    <w:rsid w:val="006A2645"/>
    <w:rsid w:val="006A7883"/>
    <w:rsid w:val="00A1748D"/>
    <w:rsid w:val="00C62125"/>
    <w:rsid w:val="00C86E03"/>
    <w:rsid w:val="00D73714"/>
    <w:rsid w:val="00E72365"/>
    <w:rsid w:val="00EE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5FBF4479</Template>
  <TotalTime>0</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Valda Vinson</cp:lastModifiedBy>
  <cp:revision>2</cp:revision>
  <dcterms:created xsi:type="dcterms:W3CDTF">2016-01-14T22:49:00Z</dcterms:created>
  <dcterms:modified xsi:type="dcterms:W3CDTF">2016-01-14T22:49:00Z</dcterms:modified>
</cp:coreProperties>
</file>